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05DC" w:rsidRDefault="005F4D20" w:rsidP="005F4D20">
      <w:pPr>
        <w:jc w:val="center"/>
        <w:rPr>
          <w:b/>
          <w:sz w:val="24"/>
          <w:u w:val="single"/>
        </w:rPr>
      </w:pPr>
      <w:r w:rsidRPr="005F4D20">
        <w:rPr>
          <w:b/>
          <w:sz w:val="24"/>
          <w:u w:val="single"/>
        </w:rPr>
        <w:t>Research Proposal Timeline</w:t>
      </w:r>
    </w:p>
    <w:p w:rsidR="005F4D20" w:rsidRPr="005F4D20" w:rsidRDefault="005F4D20" w:rsidP="005F4D20">
      <w:pPr>
        <w:rPr>
          <w:sz w:val="24"/>
        </w:rPr>
      </w:pPr>
      <w:bookmarkStart w:id="0" w:name="_GoBack"/>
      <w:bookmarkEnd w:id="0"/>
    </w:p>
    <w:sectPr w:rsidR="005F4D20" w:rsidRPr="005F4D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D20"/>
    <w:rsid w:val="005F4D20"/>
    <w:rsid w:val="00730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D6C55"/>
  <w15:chartTrackingRefBased/>
  <w15:docId w15:val="{7E8CD16A-E6F8-4EAF-8F36-56DFE8A00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9DEA58C4.dotm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McCurley,Connor H</dc:creator>
  <cp:keywords/>
  <dc:description/>
  <cp:lastModifiedBy>McCurley,Connor H</cp:lastModifiedBy>
  <cp:revision>1</cp:revision>
  <dcterms:created xsi:type="dcterms:W3CDTF">2018-11-15T17:13:00Z</dcterms:created>
  <dcterms:modified xsi:type="dcterms:W3CDTF">2018-11-15T17:14:00Z</dcterms:modified>
</cp:coreProperties>
</file>